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282" w:rsidRPr="005930A4" w:rsidRDefault="005930A4">
      <w:pPr>
        <w:pStyle w:val="Title"/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5930A4">
        <w:t>StormSQL</w:t>
      </w:r>
      <w:r w:rsidRPr="005930A4">
        <w:br/>
      </w:r>
      <w:r w:rsidRPr="005930A4"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>SQL server in C++</w:t>
      </w:r>
    </w:p>
    <w:p w:rsidR="005930A4" w:rsidRPr="005930A4" w:rsidRDefault="005930A4" w:rsidP="005930A4"/>
    <w:p w:rsidR="005930A4" w:rsidRPr="005930A4" w:rsidRDefault="005930A4" w:rsidP="005930A4">
      <w:r w:rsidRPr="005930A4">
        <w:rPr>
          <w:b/>
          <w:bCs/>
        </w:rPr>
        <w:t>This project has been created only for educational purposes. It's not meant to be used in any sort of production environment.</w:t>
      </w:r>
    </w:p>
    <w:p w:rsidR="005930A4" w:rsidRPr="005930A4" w:rsidRDefault="005930A4" w:rsidP="005930A4">
      <w:r w:rsidRPr="005930A4">
        <w:rPr>
          <w:b/>
          <w:bCs/>
        </w:rPr>
        <w:t>However</w:t>
      </w:r>
      <w:r w:rsidRPr="005930A4">
        <w:t>, I think it's a great way to learn the dark ways of C++, not only by coding it, but also by inspecting the code and trying to understand it.</w:t>
      </w:r>
    </w:p>
    <w:p w:rsidR="005930A4" w:rsidRPr="005930A4" w:rsidRDefault="005930A4" w:rsidP="005930A4">
      <w:r w:rsidRPr="005930A4">
        <w:t>You can use, distribute and do whatever you want with this code. The only requirement is that you </w:t>
      </w:r>
      <w:r w:rsidRPr="005930A4">
        <w:rPr>
          <w:b/>
          <w:bCs/>
          <w:i/>
          <w:iCs/>
        </w:rPr>
        <w:t>do not</w:t>
      </w:r>
      <w:r w:rsidRPr="005930A4">
        <w:t> try to present it as your own.</w:t>
      </w:r>
    </w:p>
    <w:p w:rsidR="005930A4" w:rsidRPr="005930A4" w:rsidRDefault="005930A4" w:rsidP="005930A4">
      <w:pPr>
        <w:pStyle w:val="Heading1"/>
      </w:pPr>
      <w:r w:rsidRPr="005930A4">
        <w:t>Project information</w:t>
      </w:r>
    </w:p>
    <w:p w:rsidR="005930A4" w:rsidRPr="005930A4" w:rsidRDefault="005930A4" w:rsidP="005930A4">
      <w:pPr>
        <w:pStyle w:val="NormalWeb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930A4">
        <w:rPr>
          <w:rFonts w:ascii="Helvetica" w:hAnsi="Helvetica" w:cs="Helvetica"/>
          <w:color w:val="333333"/>
          <w:sz w:val="21"/>
          <w:szCs w:val="21"/>
          <w:lang w:val="en-US"/>
        </w:rPr>
        <w:t>This is a Visual Studio 2012 solution and has been tested only on Windows platform. However,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5930A4">
        <w:rPr>
          <w:rStyle w:val="Strong"/>
          <w:rFonts w:ascii="Helvetica" w:eastAsiaTheme="majorEastAsi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>no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5930A4">
        <w:rPr>
          <w:rFonts w:ascii="Helvetica" w:hAnsi="Helvetica" w:cs="Helvetica"/>
          <w:color w:val="333333"/>
          <w:sz w:val="21"/>
          <w:szCs w:val="21"/>
          <w:lang w:val="en-US"/>
        </w:rPr>
        <w:t>OS-specific code has been used so it should be possible to compile it on other OS with (for example) GCC.</w:t>
      </w:r>
    </w:p>
    <w:p w:rsidR="005930A4" w:rsidRPr="005930A4" w:rsidRDefault="005930A4" w:rsidP="005930A4">
      <w:pPr>
        <w:pStyle w:val="NormalWeb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930A4">
        <w:rPr>
          <w:rFonts w:ascii="Helvetica" w:hAnsi="Helvetica" w:cs="Helvetica"/>
          <w:color w:val="333333"/>
          <w:sz w:val="21"/>
          <w:szCs w:val="21"/>
          <w:lang w:val="en-US"/>
        </w:rPr>
        <w:t>The code is completely created using OOP paradigms. No external dependencies (libraries) should be needed. Only standard STL classes are used.</w:t>
      </w:r>
    </w:p>
    <w:p w:rsidR="005930A4" w:rsidRPr="005930A4" w:rsidRDefault="005930A4" w:rsidP="005930A4">
      <w:pPr>
        <w:pStyle w:val="NormalWeb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930A4">
        <w:rPr>
          <w:rFonts w:ascii="Helvetica" w:hAnsi="Helvetica" w:cs="Helvetica"/>
          <w:color w:val="333333"/>
          <w:sz w:val="21"/>
          <w:szCs w:val="21"/>
          <w:lang w:val="en-US"/>
        </w:rPr>
        <w:t>The solution contains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5930A4">
        <w:rPr>
          <w:rStyle w:val="Strong"/>
          <w:rFonts w:ascii="Helvetica" w:eastAsiaTheme="majorEastAsi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>3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5930A4">
        <w:rPr>
          <w:rFonts w:ascii="Helvetica" w:hAnsi="Helvetica" w:cs="Helvetica"/>
          <w:color w:val="333333"/>
          <w:sz w:val="21"/>
          <w:szCs w:val="21"/>
          <w:lang w:val="en-US"/>
        </w:rPr>
        <w:t>projects:</w:t>
      </w:r>
    </w:p>
    <w:p w:rsidR="005930A4" w:rsidRPr="005930A4" w:rsidRDefault="005930A4" w:rsidP="005930A4">
      <w:pPr>
        <w:numPr>
          <w:ilvl w:val="0"/>
          <w:numId w:val="1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 w:rsidRPr="005930A4"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SQL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Fonts w:ascii="Helvetica" w:hAnsi="Helvetica" w:cs="Helvetica"/>
          <w:color w:val="333333"/>
          <w:sz w:val="21"/>
          <w:szCs w:val="21"/>
        </w:rPr>
        <w:t>is a statically linked library project. It contains the core of the SQL server</w:t>
      </w:r>
    </w:p>
    <w:p w:rsidR="005930A4" w:rsidRPr="005930A4" w:rsidRDefault="005930A4" w:rsidP="005930A4">
      <w:pPr>
        <w:numPr>
          <w:ilvl w:val="0"/>
          <w:numId w:val="1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 w:rsidRPr="005930A4"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SQLConsole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Fonts w:ascii="Helvetica" w:hAnsi="Helvetica" w:cs="Helvetica"/>
          <w:color w:val="333333"/>
          <w:sz w:val="21"/>
          <w:szCs w:val="21"/>
        </w:rPr>
        <w:t>is a console interface to the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SQL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Fonts w:ascii="Helvetica" w:hAnsi="Helvetica" w:cs="Helvetica"/>
          <w:color w:val="333333"/>
          <w:sz w:val="21"/>
          <w:szCs w:val="21"/>
        </w:rPr>
        <w:t>library. It loads/stores a single database in a file, reads queries from the console, executes them against the database and shows the results.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When entering queries in the console you NEED TO end each query with ';'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Fonts w:ascii="Helvetica" w:hAnsi="Helvetica" w:cs="Helvetica"/>
          <w:color w:val="333333"/>
          <w:sz w:val="21"/>
          <w:szCs w:val="21"/>
        </w:rPr>
        <w:t>I made it this way so you can span a query multiple lines (as in the mysql console).</w:t>
      </w:r>
    </w:p>
    <w:p w:rsidR="005930A4" w:rsidRDefault="005930A4" w:rsidP="00A00490">
      <w:pPr>
        <w:numPr>
          <w:ilvl w:val="0"/>
          <w:numId w:val="1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 w:rsidRPr="005930A4"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UnitTests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Fonts w:ascii="Helvetica" w:hAnsi="Helvetica" w:cs="Helvetica"/>
          <w:color w:val="333333"/>
          <w:sz w:val="21"/>
          <w:szCs w:val="21"/>
        </w:rPr>
        <w:t>contains ~40 tests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Style w:val="Emphasis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(at the time of writing)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Fonts w:ascii="Helvetica" w:hAnsi="Helvetica" w:cs="Helvetica"/>
          <w:color w:val="333333"/>
          <w:sz w:val="21"/>
          <w:szCs w:val="21"/>
        </w:rPr>
        <w:t>which should cover ~80% of the code according to VS's analyzer.</w:t>
      </w:r>
    </w:p>
    <w:p w:rsidR="00A00490" w:rsidRPr="00A00490" w:rsidRDefault="00A00490" w:rsidP="00A00490">
      <w:pPr>
        <w:spacing w:after="0" w:line="33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5930A4" w:rsidRPr="005930A4" w:rsidRDefault="005930A4" w:rsidP="005930A4">
      <w:pPr>
        <w:pStyle w:val="Heading1"/>
      </w:pPr>
      <w:bookmarkStart w:id="0" w:name="features-and-supported-queries"/>
      <w:bookmarkEnd w:id="0"/>
      <w:r w:rsidRPr="005930A4">
        <w:t>Features and supported queries</w:t>
      </w:r>
    </w:p>
    <w:p w:rsidR="005930A4" w:rsidRPr="005930A4" w:rsidRDefault="005930A4" w:rsidP="005930A4">
      <w:pPr>
        <w:pStyle w:val="NormalWeb"/>
        <w:spacing w:before="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930A4">
        <w:rPr>
          <w:rFonts w:ascii="Helvetica" w:hAnsi="Helvetica" w:cs="Helvetica"/>
          <w:color w:val="333333"/>
          <w:sz w:val="21"/>
          <w:szCs w:val="21"/>
          <w:lang w:val="en-US"/>
        </w:rPr>
        <w:t xml:space="preserve">Because </w:t>
      </w:r>
      <w:r w:rsidR="000B503F" w:rsidRPr="005930A4">
        <w:rPr>
          <w:rFonts w:ascii="Helvetica" w:hAnsi="Helvetica" w:cs="Helvetica"/>
          <w:color w:val="333333"/>
          <w:sz w:val="21"/>
          <w:szCs w:val="21"/>
          <w:lang w:val="en-US"/>
        </w:rPr>
        <w:t>no one</w:t>
      </w:r>
      <w:r w:rsidRPr="005930A4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likes Backus-Naur forms I will just write a few examples which I think are most descriptive and explain the functionality.</w:t>
      </w:r>
    </w:p>
    <w:p w:rsidR="005930A4" w:rsidRPr="00A00490" w:rsidRDefault="005930A4" w:rsidP="00A00490">
      <w:pPr>
        <w:pStyle w:val="Heading1"/>
      </w:pPr>
      <w:bookmarkStart w:id="1" w:name="some-notes"/>
      <w:bookmarkEnd w:id="1"/>
      <w:r w:rsidRPr="00A00490">
        <w:t>Some notes</w:t>
      </w:r>
    </w:p>
    <w:p w:rsidR="005930A4" w:rsidRPr="005930A4" w:rsidRDefault="005930A4" w:rsidP="005930A4">
      <w:pPr>
        <w:numPr>
          <w:ilvl w:val="0"/>
          <w:numId w:val="2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 w:rsidRPr="005930A4">
        <w:rPr>
          <w:rFonts w:ascii="Helvetica" w:hAnsi="Helvetica" w:cs="Helvetica"/>
          <w:color w:val="333333"/>
          <w:sz w:val="21"/>
          <w:szCs w:val="21"/>
        </w:rPr>
        <w:t>The SQL keywords are case-insensitive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Style w:val="Emphasis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(SELECT == select == sElECT)</w:t>
      </w:r>
      <w:r w:rsidRPr="005930A4">
        <w:rPr>
          <w:rFonts w:ascii="Helvetica" w:hAnsi="Helvetica" w:cs="Helvetica"/>
          <w:color w:val="333333"/>
          <w:sz w:val="21"/>
          <w:szCs w:val="21"/>
        </w:rPr>
        <w:t>.</w:t>
      </w:r>
    </w:p>
    <w:p w:rsidR="005930A4" w:rsidRPr="005930A4" w:rsidRDefault="005930A4" w:rsidP="005930A4">
      <w:pPr>
        <w:numPr>
          <w:ilvl w:val="0"/>
          <w:numId w:val="2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 w:rsidRPr="005930A4">
        <w:rPr>
          <w:rFonts w:ascii="Helvetica" w:hAnsi="Helvetica" w:cs="Helvetica"/>
          <w:color w:val="333333"/>
          <w:sz w:val="21"/>
          <w:szCs w:val="21"/>
        </w:rPr>
        <w:t>The identifiers can be enclosed with back ticks but it's not needed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Style w:val="Emphasis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(`students` == students)</w:t>
      </w:r>
      <w:r w:rsidRPr="005930A4">
        <w:rPr>
          <w:rFonts w:ascii="Helvetica" w:hAnsi="Helvetica" w:cs="Helvetica"/>
          <w:color w:val="333333"/>
          <w:sz w:val="21"/>
          <w:szCs w:val="21"/>
        </w:rPr>
        <w:t>.</w:t>
      </w:r>
    </w:p>
    <w:p w:rsidR="005930A4" w:rsidRPr="005930A4" w:rsidRDefault="005930A4" w:rsidP="005930A4">
      <w:pPr>
        <w:numPr>
          <w:ilvl w:val="0"/>
          <w:numId w:val="2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 w:rsidRPr="005930A4">
        <w:rPr>
          <w:rFonts w:ascii="Helvetica" w:hAnsi="Helvetica" w:cs="Helvetica"/>
          <w:color w:val="333333"/>
          <w:sz w:val="21"/>
          <w:szCs w:val="21"/>
        </w:rPr>
        <w:t>The identifiers (table names, column names etc.) and the data in char(*) columns are case sensitive.</w:t>
      </w:r>
    </w:p>
    <w:p w:rsidR="005930A4" w:rsidRPr="005930A4" w:rsidRDefault="005930A4" w:rsidP="005930A4">
      <w:pPr>
        <w:numPr>
          <w:ilvl w:val="0"/>
          <w:numId w:val="2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 w:rsidRPr="005930A4">
        <w:rPr>
          <w:rFonts w:ascii="Helvetica" w:hAnsi="Helvetica" w:cs="Helvetica"/>
          <w:color w:val="333333"/>
          <w:sz w:val="21"/>
          <w:szCs w:val="21"/>
        </w:rPr>
        <w:t>In string literals the single and double quotes are interchangeable as long as the opening and closing quotes are the same. The backward slash escapes a quote of the same type.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Style w:val="Emphasis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('test' == "test")</w:t>
      </w:r>
    </w:p>
    <w:p w:rsidR="005930A4" w:rsidRPr="005930A4" w:rsidRDefault="005930A4" w:rsidP="005930A4">
      <w:pPr>
        <w:pStyle w:val="Heading1"/>
        <w:rPr>
          <w:sz w:val="36"/>
          <w:szCs w:val="36"/>
        </w:rPr>
      </w:pPr>
      <w:bookmarkStart w:id="2" w:name="create"/>
      <w:bookmarkEnd w:id="2"/>
      <w:r w:rsidRPr="005930A4">
        <w:lastRenderedPageBreak/>
        <w:t>Create</w:t>
      </w:r>
    </w:p>
    <w:p w:rsidR="005930A4" w:rsidRPr="005930A4" w:rsidRDefault="005930A4" w:rsidP="005930A4">
      <w:pPr>
        <w:pStyle w:val="NormalWeb"/>
        <w:spacing w:before="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930A4">
        <w:rPr>
          <w:rFonts w:ascii="Helvetica" w:hAnsi="Helvetica" w:cs="Helvetica"/>
          <w:color w:val="333333"/>
          <w:sz w:val="21"/>
          <w:szCs w:val="21"/>
          <w:lang w:val="en-US"/>
        </w:rPr>
        <w:t>For the next examples let’s assume that we've created a table with:</w:t>
      </w:r>
    </w:p>
    <w:p w:rsidR="005930A4" w:rsidRPr="005930A4" w:rsidRDefault="005930A4" w:rsidP="000B503F">
      <w:pPr>
        <w:pStyle w:val="Code"/>
        <w:rPr>
          <w:rStyle w:val="HTMLCode"/>
          <w:rFonts w:ascii="Consolas" w:eastAsiaTheme="majorEastAsia" w:hAnsi="Consolas" w:cs="Consolas"/>
        </w:rPr>
      </w:pPr>
      <w:r w:rsidRPr="005930A4">
        <w:rPr>
          <w:rStyle w:val="HTMLCode"/>
          <w:rFonts w:ascii="Consolas" w:eastAsiaTheme="majorEastAsia" w:hAnsi="Consolas" w:cs="Consolas"/>
        </w:rPr>
        <w:t>CREATE TABLE students (fnum int, firstName char(25), lastName char(25), age byte, semester byte);</w:t>
      </w:r>
    </w:p>
    <w:p w:rsidR="005930A4" w:rsidRPr="005930A4" w:rsidRDefault="005930A4" w:rsidP="005930A4">
      <w:pPr>
        <w:pStyle w:val="NormalWeb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930A4">
        <w:rPr>
          <w:rFonts w:ascii="Helvetica" w:hAnsi="Helvetica" w:cs="Helvetica"/>
          <w:color w:val="333333"/>
          <w:sz w:val="21"/>
          <w:szCs w:val="21"/>
          <w:lang w:val="en-US"/>
        </w:rPr>
        <w:t>There are no limits on the maximum size of the char columns other than that it needs to fit in a 32bit integer.</w:t>
      </w:r>
    </w:p>
    <w:p w:rsidR="005930A4" w:rsidRPr="005930A4" w:rsidRDefault="005930A4" w:rsidP="005930A4">
      <w:pPr>
        <w:pStyle w:val="Heading2"/>
      </w:pPr>
      <w:r w:rsidRPr="005930A4"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The supported column types are:</w:t>
      </w:r>
    </w:p>
    <w:p w:rsidR="005930A4" w:rsidRPr="005930A4" w:rsidRDefault="005930A4" w:rsidP="005930A4">
      <w:pPr>
        <w:numPr>
          <w:ilvl w:val="0"/>
          <w:numId w:val="3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 w:rsidRPr="005930A4"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int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Fonts w:ascii="Helvetica" w:hAnsi="Helvetica" w:cs="Helvetica"/>
          <w:color w:val="333333"/>
          <w:sz w:val="21"/>
          <w:szCs w:val="21"/>
        </w:rPr>
        <w:t>- 32bit signed integer</w:t>
      </w:r>
    </w:p>
    <w:p w:rsidR="005930A4" w:rsidRPr="005930A4" w:rsidRDefault="005930A4" w:rsidP="005930A4">
      <w:pPr>
        <w:numPr>
          <w:ilvl w:val="0"/>
          <w:numId w:val="3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 w:rsidRPr="005930A4"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uint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Fonts w:ascii="Helvetica" w:hAnsi="Helvetica" w:cs="Helvetica"/>
          <w:color w:val="333333"/>
          <w:sz w:val="21"/>
          <w:szCs w:val="21"/>
        </w:rPr>
        <w:t>- 32bit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unsigned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Fonts w:ascii="Helvetica" w:hAnsi="Helvetica" w:cs="Helvetica"/>
          <w:color w:val="333333"/>
          <w:sz w:val="21"/>
          <w:szCs w:val="21"/>
        </w:rPr>
        <w:t>integer</w:t>
      </w:r>
    </w:p>
    <w:p w:rsidR="005930A4" w:rsidRPr="005930A4" w:rsidRDefault="005930A4" w:rsidP="005930A4">
      <w:pPr>
        <w:numPr>
          <w:ilvl w:val="0"/>
          <w:numId w:val="3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 w:rsidRPr="005930A4"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byte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Fonts w:ascii="Helvetica" w:hAnsi="Helvetica" w:cs="Helvetica"/>
          <w:color w:val="333333"/>
          <w:sz w:val="21"/>
          <w:szCs w:val="21"/>
        </w:rPr>
        <w:t>- One byte (-127 to 128) integer</w:t>
      </w:r>
    </w:p>
    <w:p w:rsidR="005930A4" w:rsidRPr="005930A4" w:rsidRDefault="005930A4" w:rsidP="005930A4">
      <w:pPr>
        <w:numPr>
          <w:ilvl w:val="0"/>
          <w:numId w:val="3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 w:rsidRPr="005930A4"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char(size)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Fonts w:ascii="Helvetica" w:hAnsi="Helvetica" w:cs="Helvetica"/>
          <w:color w:val="333333"/>
          <w:sz w:val="21"/>
          <w:szCs w:val="21"/>
        </w:rPr>
        <w:t>- String with maximum of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size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Fonts w:ascii="Helvetica" w:hAnsi="Helvetica" w:cs="Helvetica"/>
          <w:color w:val="333333"/>
          <w:sz w:val="21"/>
          <w:szCs w:val="21"/>
        </w:rPr>
        <w:t>characters.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Only ASCII is supported</w:t>
      </w:r>
    </w:p>
    <w:p w:rsidR="005930A4" w:rsidRPr="005930A4" w:rsidRDefault="005930A4" w:rsidP="005930A4">
      <w:pPr>
        <w:pStyle w:val="Heading1"/>
        <w:rPr>
          <w:sz w:val="36"/>
          <w:szCs w:val="36"/>
        </w:rPr>
      </w:pPr>
      <w:bookmarkStart w:id="3" w:name="show-tables"/>
      <w:bookmarkEnd w:id="3"/>
      <w:r w:rsidRPr="005930A4">
        <w:t>Show Tables</w:t>
      </w:r>
    </w:p>
    <w:p w:rsidR="005930A4" w:rsidRPr="005930A4" w:rsidRDefault="005930A4" w:rsidP="005930A4">
      <w:pPr>
        <w:pStyle w:val="NormalWeb"/>
        <w:spacing w:before="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930A4">
        <w:rPr>
          <w:rFonts w:ascii="Helvetica" w:hAnsi="Helvetica" w:cs="Helvetica"/>
          <w:color w:val="333333"/>
          <w:sz w:val="21"/>
          <w:szCs w:val="21"/>
          <w:lang w:val="en-US"/>
        </w:rPr>
        <w:t>Lists all tables in the database along with the row count for each one.</w:t>
      </w:r>
    </w:p>
    <w:p w:rsidR="005930A4" w:rsidRPr="005930A4" w:rsidRDefault="005930A4" w:rsidP="000B503F">
      <w:pPr>
        <w:pStyle w:val="Code"/>
        <w:rPr>
          <w:rStyle w:val="HTMLCode"/>
          <w:rFonts w:ascii="Consolas" w:eastAsiaTheme="majorEastAsia" w:hAnsi="Consolas" w:cs="Consolas"/>
        </w:rPr>
      </w:pPr>
      <w:r w:rsidRPr="005930A4">
        <w:rPr>
          <w:rStyle w:val="HTMLCode"/>
          <w:rFonts w:ascii="Consolas" w:eastAsiaTheme="majorEastAsia" w:hAnsi="Consolas" w:cs="Consolas"/>
        </w:rPr>
        <w:t>SHOW TABLES;</w:t>
      </w:r>
    </w:p>
    <w:p w:rsidR="005930A4" w:rsidRPr="005930A4" w:rsidRDefault="005930A4" w:rsidP="005930A4">
      <w:pPr>
        <w:pStyle w:val="Heading1"/>
        <w:rPr>
          <w:sz w:val="36"/>
          <w:szCs w:val="36"/>
        </w:rPr>
      </w:pPr>
      <w:bookmarkStart w:id="4" w:name="show-create"/>
      <w:bookmarkEnd w:id="4"/>
      <w:r w:rsidRPr="005930A4">
        <w:t>Show Create</w:t>
      </w:r>
    </w:p>
    <w:p w:rsidR="005930A4" w:rsidRPr="005930A4" w:rsidRDefault="005930A4" w:rsidP="005930A4">
      <w:pPr>
        <w:pStyle w:val="NormalWeb"/>
        <w:spacing w:before="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930A4">
        <w:rPr>
          <w:rFonts w:ascii="Helvetica" w:hAnsi="Helvetica" w:cs="Helvetica"/>
          <w:color w:val="333333"/>
          <w:sz w:val="21"/>
          <w:szCs w:val="21"/>
          <w:lang w:val="en-US"/>
        </w:rPr>
        <w:t>Shows the create table statement that will create the same table.</w:t>
      </w:r>
    </w:p>
    <w:p w:rsidR="005930A4" w:rsidRPr="005930A4" w:rsidRDefault="005930A4" w:rsidP="000B503F">
      <w:pPr>
        <w:pStyle w:val="Code"/>
        <w:rPr>
          <w:rStyle w:val="HTMLCode"/>
          <w:rFonts w:ascii="Consolas" w:eastAsiaTheme="majorEastAsia" w:hAnsi="Consolas" w:cs="Consolas"/>
        </w:rPr>
      </w:pPr>
      <w:r w:rsidRPr="005930A4">
        <w:rPr>
          <w:rStyle w:val="HTMLCode"/>
          <w:rFonts w:ascii="Consolas" w:eastAsiaTheme="majorEastAsia" w:hAnsi="Consolas" w:cs="Consolas"/>
        </w:rPr>
        <w:t>SHOW CREATE TABLE students;</w:t>
      </w:r>
    </w:p>
    <w:p w:rsidR="005930A4" w:rsidRPr="005930A4" w:rsidRDefault="005930A4" w:rsidP="005930A4">
      <w:pPr>
        <w:pStyle w:val="Heading1"/>
        <w:rPr>
          <w:sz w:val="36"/>
          <w:szCs w:val="36"/>
        </w:rPr>
      </w:pPr>
      <w:bookmarkStart w:id="5" w:name="drop-table"/>
      <w:bookmarkEnd w:id="5"/>
      <w:r w:rsidRPr="005930A4">
        <w:t>Drop Table</w:t>
      </w:r>
    </w:p>
    <w:p w:rsidR="005930A4" w:rsidRPr="005930A4" w:rsidRDefault="005930A4" w:rsidP="005930A4">
      <w:pPr>
        <w:pStyle w:val="NormalWeb"/>
        <w:spacing w:before="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930A4">
        <w:rPr>
          <w:rFonts w:ascii="Helvetica" w:hAnsi="Helvetica" w:cs="Helvetica"/>
          <w:color w:val="333333"/>
          <w:sz w:val="21"/>
          <w:szCs w:val="21"/>
          <w:lang w:val="en-US"/>
        </w:rPr>
        <w:t>Deletes a table</w:t>
      </w:r>
    </w:p>
    <w:p w:rsidR="00A00490" w:rsidRPr="00A00490" w:rsidRDefault="005930A4" w:rsidP="000B503F">
      <w:pPr>
        <w:pStyle w:val="Code"/>
        <w:sectPr w:rsidR="00A00490" w:rsidRPr="00A00490" w:rsidSect="00A00490">
          <w:pgSz w:w="12240" w:h="15840"/>
          <w:pgMar w:top="1440" w:right="1080" w:bottom="1440" w:left="1080" w:header="720" w:footer="720" w:gutter="0"/>
          <w:cols w:space="720"/>
          <w:docGrid w:linePitch="272"/>
        </w:sectPr>
      </w:pPr>
      <w:r w:rsidRPr="005930A4">
        <w:rPr>
          <w:rStyle w:val="HTMLCode"/>
          <w:rFonts w:ascii="Consolas" w:eastAsiaTheme="majorEastAsia" w:hAnsi="Consolas" w:cs="Consolas"/>
        </w:rPr>
        <w:t>DROP TABLE students</w:t>
      </w:r>
      <w:bookmarkStart w:id="6" w:name="select"/>
      <w:bookmarkEnd w:id="6"/>
      <w:r w:rsidR="00A00490">
        <w:rPr>
          <w:rStyle w:val="HTMLCode"/>
          <w:rFonts w:ascii="Consolas" w:eastAsiaTheme="majorEastAsia" w:hAnsi="Consolas" w:cs="Consolas"/>
        </w:rPr>
        <w:t>;</w:t>
      </w:r>
    </w:p>
    <w:p w:rsidR="005930A4" w:rsidRPr="005930A4" w:rsidRDefault="005930A4" w:rsidP="005930A4">
      <w:pPr>
        <w:pStyle w:val="Heading1"/>
        <w:rPr>
          <w:sz w:val="36"/>
          <w:szCs w:val="36"/>
        </w:rPr>
      </w:pPr>
      <w:r w:rsidRPr="005930A4">
        <w:lastRenderedPageBreak/>
        <w:t>Select</w:t>
      </w:r>
    </w:p>
    <w:p w:rsidR="005930A4" w:rsidRPr="00A00490" w:rsidRDefault="005930A4" w:rsidP="000B503F">
      <w:pPr>
        <w:pStyle w:val="Code"/>
        <w:rPr>
          <w:rStyle w:val="HTMLCode"/>
          <w:rFonts w:ascii="Consolas" w:eastAsiaTheme="majorEastAsia" w:hAnsi="Consolas" w:cs="Consolas"/>
          <w:sz w:val="18"/>
          <w:szCs w:val="18"/>
        </w:rPr>
      </w:pPr>
      <w:r w:rsidRPr="00A00490">
        <w:rPr>
          <w:rStyle w:val="HTMLCode"/>
          <w:rFonts w:ascii="Consolas" w:eastAsiaTheme="majorEastAsia" w:hAnsi="Consolas" w:cs="Consolas"/>
          <w:sz w:val="18"/>
          <w:szCs w:val="18"/>
        </w:rPr>
        <w:t>SELECT * FROM students;</w:t>
      </w:r>
    </w:p>
    <w:p w:rsidR="005930A4" w:rsidRPr="00A00490" w:rsidRDefault="005930A4" w:rsidP="000B503F">
      <w:pPr>
        <w:pStyle w:val="Code"/>
        <w:rPr>
          <w:rStyle w:val="HTMLCode"/>
          <w:rFonts w:ascii="Consolas" w:eastAsiaTheme="majorEastAsia" w:hAnsi="Consolas" w:cs="Consolas"/>
          <w:sz w:val="18"/>
          <w:szCs w:val="18"/>
        </w:rPr>
      </w:pPr>
      <w:r w:rsidRPr="00A00490">
        <w:rPr>
          <w:rStyle w:val="HTMLCode"/>
          <w:rFonts w:ascii="Consolas" w:eastAsiaTheme="majorEastAsia" w:hAnsi="Consolas" w:cs="Consolas"/>
          <w:sz w:val="18"/>
          <w:szCs w:val="18"/>
        </w:rPr>
        <w:t>SELECT * FROM students WHERE firstName = 'Georgy' AND lastName = 'Angelov';</w:t>
      </w:r>
    </w:p>
    <w:p w:rsidR="005930A4" w:rsidRPr="00A00490" w:rsidRDefault="005930A4" w:rsidP="000B503F">
      <w:pPr>
        <w:pStyle w:val="Code"/>
        <w:rPr>
          <w:rStyle w:val="HTMLCode"/>
          <w:rFonts w:ascii="Consolas" w:eastAsiaTheme="majorEastAsia" w:hAnsi="Consolas" w:cs="Consolas"/>
          <w:sz w:val="18"/>
          <w:szCs w:val="18"/>
        </w:rPr>
      </w:pPr>
    </w:p>
    <w:p w:rsidR="005930A4" w:rsidRPr="00A00490" w:rsidRDefault="005930A4" w:rsidP="000B503F">
      <w:pPr>
        <w:pStyle w:val="Code"/>
        <w:rPr>
          <w:rStyle w:val="HTMLCode"/>
          <w:rFonts w:ascii="Consolas" w:eastAsiaTheme="majorEastAsia" w:hAnsi="Consolas" w:cs="Consolas"/>
          <w:sz w:val="18"/>
          <w:szCs w:val="18"/>
        </w:rPr>
      </w:pPr>
      <w:r w:rsidRPr="00A00490">
        <w:rPr>
          <w:rStyle w:val="HTMLCode"/>
          <w:rFonts w:ascii="Consolas" w:eastAsiaTheme="majorEastAsia" w:hAnsi="Consolas" w:cs="Consolas"/>
          <w:sz w:val="18"/>
          <w:szCs w:val="18"/>
        </w:rPr>
        <w:t>-- Expressions in where clause</w:t>
      </w:r>
    </w:p>
    <w:p w:rsidR="005930A4" w:rsidRPr="00A00490" w:rsidRDefault="005930A4" w:rsidP="000B503F">
      <w:pPr>
        <w:pStyle w:val="Code"/>
        <w:rPr>
          <w:rStyle w:val="HTMLCode"/>
          <w:rFonts w:ascii="Consolas" w:eastAsiaTheme="majorEastAsia" w:hAnsi="Consolas" w:cs="Consolas"/>
          <w:sz w:val="18"/>
          <w:szCs w:val="18"/>
        </w:rPr>
      </w:pPr>
      <w:r w:rsidRPr="00A00490">
        <w:rPr>
          <w:rStyle w:val="HTMLCode"/>
          <w:rFonts w:ascii="Consolas" w:eastAsiaTheme="majorEastAsia" w:hAnsi="Consolas" w:cs="Consolas"/>
          <w:sz w:val="18"/>
          <w:szCs w:val="18"/>
        </w:rPr>
        <w:t>SELECT * FROM students WHERE strcat(strcat(firstName, " "), lastName) = 'Georgy Angelov';</w:t>
      </w:r>
    </w:p>
    <w:p w:rsidR="005930A4" w:rsidRPr="00A00490" w:rsidRDefault="005930A4" w:rsidP="000B503F">
      <w:pPr>
        <w:pStyle w:val="Code"/>
        <w:rPr>
          <w:rStyle w:val="HTMLCode"/>
          <w:rFonts w:ascii="Consolas" w:eastAsiaTheme="majorEastAsia" w:hAnsi="Consolas" w:cs="Consolas"/>
          <w:sz w:val="18"/>
          <w:szCs w:val="18"/>
        </w:rPr>
      </w:pPr>
    </w:p>
    <w:p w:rsidR="005930A4" w:rsidRPr="00A00490" w:rsidRDefault="005930A4" w:rsidP="000B503F">
      <w:pPr>
        <w:pStyle w:val="Code"/>
        <w:rPr>
          <w:rStyle w:val="HTMLCode"/>
          <w:rFonts w:ascii="Consolas" w:eastAsiaTheme="majorEastAsia" w:hAnsi="Consolas" w:cs="Consolas"/>
          <w:sz w:val="18"/>
          <w:szCs w:val="18"/>
        </w:rPr>
      </w:pPr>
      <w:r w:rsidRPr="00A00490">
        <w:rPr>
          <w:rStyle w:val="HTMLCode"/>
          <w:rFonts w:ascii="Consolas" w:eastAsiaTheme="majorEastAsia" w:hAnsi="Consolas" w:cs="Consolas"/>
          <w:sz w:val="18"/>
          <w:szCs w:val="18"/>
        </w:rPr>
        <w:t>-- Expressions in result table (computed columns) in addition to the actual columns</w:t>
      </w:r>
    </w:p>
    <w:p w:rsidR="005930A4" w:rsidRPr="00A00490" w:rsidRDefault="005930A4" w:rsidP="000B503F">
      <w:pPr>
        <w:pStyle w:val="Code"/>
        <w:rPr>
          <w:rStyle w:val="HTMLCode"/>
          <w:rFonts w:ascii="Consolas" w:eastAsiaTheme="majorEastAsia" w:hAnsi="Consolas" w:cs="Consolas"/>
          <w:sz w:val="18"/>
          <w:szCs w:val="18"/>
        </w:rPr>
      </w:pPr>
      <w:r w:rsidRPr="00A00490">
        <w:rPr>
          <w:rStyle w:val="HTMLCode"/>
          <w:rFonts w:ascii="Consolas" w:eastAsiaTheme="majorEastAsia" w:hAnsi="Consolas" w:cs="Consolas"/>
          <w:sz w:val="18"/>
          <w:szCs w:val="18"/>
        </w:rPr>
        <w:t>SELECT *, strlen(firstName) + strlen(lastName) + 1 AS nameLength FROM students WHERE ...;</w:t>
      </w:r>
    </w:p>
    <w:p w:rsidR="005930A4" w:rsidRPr="00A00490" w:rsidRDefault="005930A4" w:rsidP="000B503F">
      <w:pPr>
        <w:pStyle w:val="Code"/>
        <w:rPr>
          <w:rStyle w:val="HTMLCode"/>
          <w:rFonts w:ascii="Consolas" w:eastAsiaTheme="majorEastAsia" w:hAnsi="Consolas" w:cs="Consolas"/>
          <w:sz w:val="18"/>
          <w:szCs w:val="18"/>
        </w:rPr>
      </w:pPr>
    </w:p>
    <w:p w:rsidR="005930A4" w:rsidRPr="00A00490" w:rsidRDefault="005930A4" w:rsidP="000B503F">
      <w:pPr>
        <w:pStyle w:val="Code"/>
        <w:rPr>
          <w:rStyle w:val="HTMLCode"/>
          <w:rFonts w:ascii="Consolas" w:eastAsiaTheme="majorEastAsia" w:hAnsi="Consolas" w:cs="Consolas"/>
          <w:sz w:val="18"/>
          <w:szCs w:val="18"/>
        </w:rPr>
      </w:pPr>
      <w:r w:rsidRPr="00A00490">
        <w:rPr>
          <w:rStyle w:val="HTMLCode"/>
          <w:rFonts w:ascii="Consolas" w:eastAsiaTheme="majorEastAsia" w:hAnsi="Consolas" w:cs="Consolas"/>
          <w:sz w:val="18"/>
          <w:szCs w:val="18"/>
        </w:rPr>
        <w:t>-- Chained expressions</w:t>
      </w:r>
    </w:p>
    <w:p w:rsidR="005930A4" w:rsidRPr="00A00490" w:rsidRDefault="005930A4" w:rsidP="000B503F">
      <w:pPr>
        <w:pStyle w:val="Code"/>
        <w:rPr>
          <w:rStyle w:val="HTMLCode"/>
          <w:rFonts w:ascii="Consolas" w:eastAsiaTheme="majorEastAsia" w:hAnsi="Consolas" w:cs="Consolas"/>
          <w:sz w:val="18"/>
          <w:szCs w:val="18"/>
        </w:rPr>
      </w:pPr>
      <w:r w:rsidRPr="00A00490">
        <w:rPr>
          <w:rStyle w:val="HTMLCode"/>
          <w:rFonts w:ascii="Consolas" w:eastAsiaTheme="majorEastAsia" w:hAnsi="Consolas" w:cs="Consolas"/>
          <w:sz w:val="18"/>
          <w:szCs w:val="18"/>
        </w:rPr>
        <w:t>SELECT substr(firstName, 0, 1) AS firstLetterF, substr(lastName, 0, 1) as firstLetterL, strcat(firstLetterF, firstLetterL) AS initials FROM students;</w:t>
      </w:r>
    </w:p>
    <w:p w:rsidR="005930A4" w:rsidRPr="00A00490" w:rsidRDefault="005930A4" w:rsidP="000B503F">
      <w:pPr>
        <w:pStyle w:val="Code"/>
        <w:rPr>
          <w:rStyle w:val="HTMLCode"/>
          <w:rFonts w:ascii="Consolas" w:eastAsiaTheme="majorEastAsia" w:hAnsi="Consolas" w:cs="Consolas"/>
          <w:sz w:val="18"/>
          <w:szCs w:val="18"/>
        </w:rPr>
      </w:pPr>
    </w:p>
    <w:p w:rsidR="005930A4" w:rsidRPr="00A00490" w:rsidRDefault="005930A4" w:rsidP="000B503F">
      <w:pPr>
        <w:pStyle w:val="Code"/>
        <w:rPr>
          <w:rStyle w:val="HTMLCode"/>
          <w:rFonts w:ascii="Consolas" w:eastAsiaTheme="majorEastAsia" w:hAnsi="Consolas" w:cs="Consolas"/>
          <w:sz w:val="18"/>
          <w:szCs w:val="18"/>
        </w:rPr>
      </w:pPr>
      <w:r w:rsidRPr="00A00490">
        <w:rPr>
          <w:rStyle w:val="HTMLCode"/>
          <w:rFonts w:ascii="Consolas" w:eastAsiaTheme="majorEastAsia" w:hAnsi="Consolas" w:cs="Consolas"/>
          <w:sz w:val="18"/>
          <w:szCs w:val="18"/>
        </w:rPr>
        <w:t>-- Comparison operators (&lt;, &lt;=, &gt;, &gt;=, =, !=) work on integers and strings</w:t>
      </w:r>
    </w:p>
    <w:p w:rsidR="005930A4" w:rsidRPr="00A00490" w:rsidRDefault="005930A4" w:rsidP="000B503F">
      <w:pPr>
        <w:pStyle w:val="Code"/>
        <w:rPr>
          <w:rStyle w:val="HTMLCode"/>
          <w:rFonts w:ascii="Consolas" w:eastAsiaTheme="majorEastAsia" w:hAnsi="Consolas" w:cs="Consolas"/>
          <w:sz w:val="18"/>
          <w:szCs w:val="18"/>
        </w:rPr>
      </w:pPr>
      <w:r w:rsidRPr="00A00490">
        <w:rPr>
          <w:rStyle w:val="HTMLCode"/>
          <w:rFonts w:ascii="Consolas" w:eastAsiaTheme="majorEastAsia" w:hAnsi="Consolas" w:cs="Consolas"/>
          <w:sz w:val="18"/>
          <w:szCs w:val="18"/>
        </w:rPr>
        <w:t>SELECT * FROM students WHERE lastName &gt; 'Angelov';</w:t>
      </w:r>
    </w:p>
    <w:p w:rsidR="005930A4" w:rsidRPr="005930A4" w:rsidRDefault="005930A4" w:rsidP="005930A4">
      <w:pPr>
        <w:pStyle w:val="NormalWeb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930A4">
        <w:rPr>
          <w:rFonts w:ascii="Helvetica" w:hAnsi="Helvetica" w:cs="Helvetica"/>
          <w:color w:val="333333"/>
          <w:sz w:val="21"/>
          <w:szCs w:val="21"/>
          <w:lang w:val="en-US"/>
        </w:rPr>
        <w:t>There are two types of expressions - int and str. The boolean type is simulated with an int (0 or 1) All function names are also case-insensitive. Conversion functions are available:</w:t>
      </w:r>
    </w:p>
    <w:p w:rsidR="005930A4" w:rsidRPr="005930A4" w:rsidRDefault="005930A4" w:rsidP="005930A4">
      <w:pPr>
        <w:numPr>
          <w:ilvl w:val="0"/>
          <w:numId w:val="4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 w:rsidRPr="005930A4"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toStr()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Fonts w:ascii="Helvetica" w:hAnsi="Helvetica" w:cs="Helvetica"/>
          <w:color w:val="333333"/>
          <w:sz w:val="21"/>
          <w:szCs w:val="21"/>
        </w:rPr>
        <w:t>returns the string representation of an int (1234 -&gt; "1234")</w:t>
      </w:r>
    </w:p>
    <w:p w:rsidR="005930A4" w:rsidRPr="005930A4" w:rsidRDefault="005930A4" w:rsidP="005930A4">
      <w:pPr>
        <w:numPr>
          <w:ilvl w:val="0"/>
          <w:numId w:val="4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 w:rsidRPr="005930A4"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toInt()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Fonts w:ascii="Helvetica" w:hAnsi="Helvetica" w:cs="Helvetica"/>
          <w:color w:val="333333"/>
          <w:sz w:val="21"/>
          <w:szCs w:val="21"/>
        </w:rPr>
        <w:t>returns the integer representation of a string ("1234" -&gt; 1234)</w:t>
      </w:r>
    </w:p>
    <w:p w:rsidR="005930A4" w:rsidRPr="005930A4" w:rsidRDefault="005930A4" w:rsidP="005930A4">
      <w:pPr>
        <w:numPr>
          <w:ilvl w:val="0"/>
          <w:numId w:val="4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 w:rsidRPr="005930A4"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toBool()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5930A4">
        <w:rPr>
          <w:rFonts w:ascii="Helvetica" w:hAnsi="Helvetica" w:cs="Helvetica"/>
          <w:color w:val="333333"/>
          <w:sz w:val="21"/>
          <w:szCs w:val="21"/>
        </w:rPr>
        <w:t>returns 0 (if is 0 or is "") or 1 (if != 0 or strlen() &gt; 0)</w:t>
      </w:r>
    </w:p>
    <w:p w:rsidR="005930A4" w:rsidRPr="005930A4" w:rsidRDefault="005930A4" w:rsidP="005930A4">
      <w:pPr>
        <w:pStyle w:val="NormalWeb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930A4">
        <w:rPr>
          <w:rFonts w:ascii="Helvetica" w:hAnsi="Helvetica" w:cs="Helvetica"/>
          <w:color w:val="333333"/>
          <w:sz w:val="21"/>
          <w:szCs w:val="21"/>
          <w:lang w:val="en-US"/>
        </w:rPr>
        <w:t>Example:</w:t>
      </w:r>
    </w:p>
    <w:p w:rsidR="005930A4" w:rsidRPr="005930A4" w:rsidRDefault="005930A4" w:rsidP="000B503F">
      <w:pPr>
        <w:pStyle w:val="Code"/>
        <w:rPr>
          <w:rStyle w:val="HTMLCode"/>
          <w:rFonts w:ascii="Consolas" w:eastAsiaTheme="majorEastAsia" w:hAnsi="Consolas" w:cs="Consolas"/>
        </w:rPr>
      </w:pPr>
      <w:r w:rsidRPr="005930A4">
        <w:rPr>
          <w:rStyle w:val="HTMLCode"/>
          <w:rFonts w:ascii="Consolas" w:eastAsiaTheme="majorEastAsia" w:hAnsi="Consolas" w:cs="Consolas"/>
        </w:rPr>
        <w:t>-- Append the name length after the actual first name</w:t>
      </w:r>
    </w:p>
    <w:p w:rsidR="000B503F" w:rsidRDefault="005930A4" w:rsidP="000B503F">
      <w:pPr>
        <w:pStyle w:val="Code"/>
        <w:rPr>
          <w:rStyle w:val="HTMLCode"/>
          <w:rFonts w:ascii="Consolas" w:eastAsiaTheme="majorEastAsia" w:hAnsi="Consolas" w:cs="Consolas"/>
        </w:rPr>
      </w:pPr>
      <w:r w:rsidRPr="005930A4">
        <w:rPr>
          <w:rStyle w:val="HTMLCode"/>
          <w:rFonts w:ascii="Consolas" w:eastAsiaTheme="majorEastAsia" w:hAnsi="Consolas" w:cs="Consolas"/>
        </w:rPr>
        <w:t>-- Without t</w:t>
      </w:r>
      <w:r w:rsidR="000B503F">
        <w:rPr>
          <w:rStyle w:val="HTMLCode"/>
          <w:rFonts w:ascii="Consolas" w:eastAsiaTheme="majorEastAsia" w:hAnsi="Consolas" w:cs="Consolas"/>
        </w:rPr>
        <w:t>he toStr an error will be shown</w:t>
      </w:r>
    </w:p>
    <w:p w:rsidR="005930A4" w:rsidRPr="005930A4" w:rsidRDefault="000B503F" w:rsidP="000B503F">
      <w:pPr>
        <w:pStyle w:val="Code"/>
        <w:rPr>
          <w:rStyle w:val="HTMLCode"/>
          <w:rFonts w:ascii="Consolas" w:eastAsiaTheme="majorEastAsia" w:hAnsi="Consolas" w:cs="Consolas"/>
        </w:rPr>
      </w:pPr>
      <w:r>
        <w:rPr>
          <w:rStyle w:val="HTMLCode"/>
          <w:rFonts w:ascii="Consolas" w:eastAsiaTheme="majorEastAsia" w:hAnsi="Consolas" w:cs="Consolas"/>
        </w:rPr>
        <w:t xml:space="preserve">-- </w:t>
      </w:r>
      <w:r w:rsidR="005930A4" w:rsidRPr="005930A4">
        <w:rPr>
          <w:rStyle w:val="HTMLCode"/>
          <w:rFonts w:ascii="Consolas" w:eastAsiaTheme="majorEastAsia" w:hAnsi="Consolas" w:cs="Consolas"/>
        </w:rPr>
        <w:t>because the return type of strlen is int</w:t>
      </w:r>
    </w:p>
    <w:p w:rsidR="005930A4" w:rsidRPr="005930A4" w:rsidRDefault="005930A4" w:rsidP="000B503F">
      <w:pPr>
        <w:pStyle w:val="Code"/>
        <w:rPr>
          <w:rStyle w:val="HTMLCode"/>
          <w:rFonts w:ascii="Consolas" w:eastAsiaTheme="majorEastAsia" w:hAnsi="Consolas" w:cs="Consolas"/>
        </w:rPr>
      </w:pPr>
      <w:r w:rsidRPr="005930A4">
        <w:rPr>
          <w:rStyle w:val="HTMLCode"/>
          <w:rFonts w:ascii="Consolas" w:eastAsiaTheme="majorEastAsia" w:hAnsi="Consolas" w:cs="Consolas"/>
        </w:rPr>
        <w:t>SELECT strcat(firstName, toStr(strlen(firstName)) AS nameWithLen FROM students ...;</w:t>
      </w:r>
    </w:p>
    <w:p w:rsidR="005930A4" w:rsidRDefault="00A00490" w:rsidP="005930A4">
      <w:pPr>
        <w:pStyle w:val="NormalWeb"/>
        <w:spacing w:before="0" w:beforeAutospacing="0" w:after="0" w:afterAutospacing="0" w:line="330" w:lineRule="atLeast"/>
        <w:rPr>
          <w:rStyle w:val="Strong"/>
          <w:rFonts w:ascii="Helvetica" w:eastAsiaTheme="majorEastAsia" w:hAnsi="Helvetica" w:cs="Helvetica"/>
          <w:color w:val="333333"/>
          <w:sz w:val="21"/>
          <w:szCs w:val="21"/>
          <w:bdr w:val="none" w:sz="0" w:space="0" w:color="auto" w:frame="1"/>
          <w:lang w:val="en-US"/>
        </w:rPr>
      </w:pPr>
      <w:r>
        <w:rPr>
          <w:rStyle w:val="Strong"/>
          <w:rFonts w:ascii="Helvetica" w:eastAsiaTheme="majorEastAsi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>JOINs are supported</w:t>
      </w:r>
      <w:r w:rsidR="005930A4" w:rsidRPr="005930A4">
        <w:rPr>
          <w:rStyle w:val="Strong"/>
          <w:rFonts w:ascii="Helvetica" w:eastAsiaTheme="majorEastAsi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>!</w:t>
      </w:r>
    </w:p>
    <w:p w:rsidR="000B503F" w:rsidRPr="000B503F" w:rsidRDefault="000B503F" w:rsidP="000B503F">
      <w:pPr>
        <w:pStyle w:val="Code"/>
        <w:rPr>
          <w:rStyle w:val="Strong"/>
          <w:b w:val="0"/>
        </w:rPr>
      </w:pPr>
      <w:r w:rsidRPr="000B503F">
        <w:rPr>
          <w:rStyle w:val="Strong"/>
          <w:b w:val="0"/>
        </w:rPr>
        <w:t xml:space="preserve">SELECT * FROM </w:t>
      </w:r>
      <w:r>
        <w:rPr>
          <w:rStyle w:val="Strong"/>
          <w:b w:val="0"/>
        </w:rPr>
        <w:t>students JOIN courses ON fnum = sfnum;</w:t>
      </w:r>
    </w:p>
    <w:p w:rsidR="000B503F" w:rsidRPr="000B503F" w:rsidRDefault="000B503F" w:rsidP="000B503F">
      <w:pPr>
        <w:pStyle w:val="Code"/>
        <w:rPr>
          <w:bCs/>
        </w:rPr>
        <w:sectPr w:rsidR="000B503F" w:rsidRPr="000B503F">
          <w:pgSz w:w="12240" w:h="15840"/>
          <w:pgMar w:top="1440" w:right="1440" w:bottom="1440" w:left="1440" w:header="720" w:footer="720" w:gutter="0"/>
          <w:cols w:space="720"/>
        </w:sectPr>
      </w:pPr>
      <w:r w:rsidRPr="000B503F">
        <w:rPr>
          <w:rStyle w:val="Strong"/>
          <w:b w:val="0"/>
        </w:rPr>
        <w:t xml:space="preserve">SELECT * FROM </w:t>
      </w:r>
      <w:r>
        <w:rPr>
          <w:rStyle w:val="Strong"/>
          <w:b w:val="0"/>
        </w:rPr>
        <w:t>students JOIN courses ON fnum &lt; sfnum + 2;</w:t>
      </w:r>
    </w:p>
    <w:p w:rsidR="005930A4" w:rsidRPr="005930A4" w:rsidRDefault="005930A4" w:rsidP="00A00490">
      <w:pPr>
        <w:pStyle w:val="Heading1"/>
        <w:rPr>
          <w:sz w:val="36"/>
          <w:szCs w:val="36"/>
        </w:rPr>
      </w:pPr>
      <w:bookmarkStart w:id="7" w:name="insert"/>
      <w:bookmarkEnd w:id="7"/>
      <w:r w:rsidRPr="005930A4">
        <w:lastRenderedPageBreak/>
        <w:t>Insert</w:t>
      </w:r>
    </w:p>
    <w:p w:rsidR="005930A4" w:rsidRPr="005930A4" w:rsidRDefault="005930A4" w:rsidP="005930A4">
      <w:pPr>
        <w:pStyle w:val="NormalWeb"/>
        <w:spacing w:before="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930A4">
        <w:rPr>
          <w:rFonts w:ascii="Helvetica" w:hAnsi="Helvetica" w:cs="Helvetica"/>
          <w:color w:val="333333"/>
          <w:sz w:val="21"/>
          <w:szCs w:val="21"/>
          <w:lang w:val="en-US"/>
        </w:rPr>
        <w:t>Insert supports only the following syntax:</w:t>
      </w:r>
    </w:p>
    <w:p w:rsidR="005930A4" w:rsidRPr="005930A4" w:rsidRDefault="005930A4" w:rsidP="000B503F">
      <w:pPr>
        <w:pStyle w:val="Code"/>
        <w:rPr>
          <w:rStyle w:val="HTMLCode"/>
          <w:rFonts w:ascii="Consolas" w:eastAsiaTheme="majorEastAsia" w:hAnsi="Consolas" w:cs="Consolas"/>
        </w:rPr>
      </w:pPr>
      <w:r w:rsidRPr="005930A4">
        <w:rPr>
          <w:rStyle w:val="HTMLCode"/>
          <w:rFonts w:ascii="Consolas" w:eastAsiaTheme="majorEastAsia" w:hAnsi="Consolas" w:cs="Consolas"/>
        </w:rPr>
        <w:t>INSERT INTO students VALUES (1234, 'Georgy', 'Angelov', 20, 2);</w:t>
      </w:r>
    </w:p>
    <w:p w:rsidR="005930A4" w:rsidRPr="005930A4" w:rsidRDefault="005930A4" w:rsidP="005930A4">
      <w:pPr>
        <w:pStyle w:val="NormalWeb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930A4">
        <w:rPr>
          <w:rFonts w:ascii="Helvetica" w:hAnsi="Helvetica" w:cs="Helvetica"/>
          <w:color w:val="333333"/>
          <w:sz w:val="21"/>
          <w:szCs w:val="21"/>
          <w:lang w:val="en-US"/>
        </w:rPr>
        <w:t>The column names should not be specified (as they can't have default values and all will be listed anyway).</w:t>
      </w:r>
    </w:p>
    <w:p w:rsidR="005930A4" w:rsidRPr="005930A4" w:rsidRDefault="005930A4" w:rsidP="00A00490">
      <w:pPr>
        <w:pStyle w:val="Heading1"/>
        <w:rPr>
          <w:sz w:val="36"/>
          <w:szCs w:val="36"/>
        </w:rPr>
      </w:pPr>
      <w:bookmarkStart w:id="8" w:name="update"/>
      <w:bookmarkEnd w:id="8"/>
      <w:r w:rsidRPr="005930A4">
        <w:t>Update</w:t>
      </w:r>
    </w:p>
    <w:p w:rsidR="005930A4" w:rsidRPr="005930A4" w:rsidRDefault="005930A4" w:rsidP="005930A4">
      <w:pPr>
        <w:pStyle w:val="NormalWeb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930A4">
        <w:rPr>
          <w:rFonts w:ascii="Helvetica" w:hAnsi="Helvetica" w:cs="Helvetica"/>
          <w:color w:val="333333"/>
          <w:sz w:val="21"/>
          <w:szCs w:val="21"/>
          <w:lang w:val="en-US"/>
        </w:rPr>
        <w:t>The WHERE clause for the UPDATE statement is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5930A4">
        <w:rPr>
          <w:rStyle w:val="Strong"/>
          <w:rFonts w:ascii="Helvetica" w:eastAsiaTheme="majorEastAsia" w:hAnsi="Helvetica" w:cs="Helvetica"/>
          <w:color w:val="333333"/>
          <w:sz w:val="21"/>
          <w:szCs w:val="21"/>
          <w:bdr w:val="none" w:sz="0" w:space="0" w:color="auto" w:frame="1"/>
          <w:lang w:val="en-US"/>
        </w:rPr>
        <w:t>required</w:t>
      </w:r>
      <w:r w:rsidRPr="005930A4">
        <w:rPr>
          <w:rFonts w:ascii="Helvetica" w:hAnsi="Helvetica" w:cs="Helvetica"/>
          <w:color w:val="333333"/>
          <w:sz w:val="21"/>
          <w:szCs w:val="21"/>
          <w:lang w:val="en-US"/>
        </w:rPr>
        <w:t>. This is my oppinion of how this should be in SQL. It's easy to forget WHERE when you write a complex query and you will break your entire table with a mistake that can be easily avoided if WHERE is required.</w:t>
      </w:r>
    </w:p>
    <w:p w:rsidR="005930A4" w:rsidRPr="005930A4" w:rsidRDefault="005930A4" w:rsidP="000B503F">
      <w:pPr>
        <w:pStyle w:val="Code"/>
        <w:rPr>
          <w:rStyle w:val="HTMLCode"/>
          <w:rFonts w:ascii="Consolas" w:eastAsiaTheme="majorEastAsia" w:hAnsi="Consolas" w:cs="Consolas"/>
        </w:rPr>
      </w:pPr>
      <w:r w:rsidRPr="005930A4">
        <w:rPr>
          <w:rStyle w:val="HTMLCode"/>
          <w:rFonts w:ascii="Consolas" w:eastAsiaTheme="majorEastAsia" w:hAnsi="Consolas" w:cs="Consolas"/>
        </w:rPr>
        <w:t>UPDATE students SET fnum = 4321, firstName = 'George' WHERE lastName = 'Angelov';</w:t>
      </w:r>
    </w:p>
    <w:p w:rsidR="005930A4" w:rsidRPr="005930A4" w:rsidRDefault="005930A4" w:rsidP="000B503F">
      <w:pPr>
        <w:pStyle w:val="Code"/>
        <w:rPr>
          <w:rStyle w:val="HTMLCode"/>
          <w:rFonts w:ascii="Consolas" w:eastAsiaTheme="majorEastAsia" w:hAnsi="Consolas" w:cs="Consolas"/>
        </w:rPr>
      </w:pPr>
    </w:p>
    <w:p w:rsidR="005930A4" w:rsidRPr="005930A4" w:rsidRDefault="005930A4" w:rsidP="000B503F">
      <w:pPr>
        <w:pStyle w:val="Code"/>
        <w:rPr>
          <w:rStyle w:val="HTMLCode"/>
          <w:rFonts w:ascii="Consolas" w:eastAsiaTheme="majorEastAsia" w:hAnsi="Consolas" w:cs="Consolas"/>
        </w:rPr>
      </w:pPr>
      <w:r w:rsidRPr="005930A4">
        <w:rPr>
          <w:rStyle w:val="HTMLCode"/>
          <w:rFonts w:ascii="Consolas" w:eastAsiaTheme="majorEastAsia" w:hAnsi="Consolas" w:cs="Consolas"/>
        </w:rPr>
        <w:t>-- The values after '&lt;columnName&gt; = ' are expressions (as in SELECT and the WHERE clause)</w:t>
      </w:r>
    </w:p>
    <w:p w:rsidR="005930A4" w:rsidRPr="005930A4" w:rsidRDefault="005930A4" w:rsidP="000B503F">
      <w:pPr>
        <w:pStyle w:val="Code"/>
        <w:rPr>
          <w:rStyle w:val="HTMLCode"/>
          <w:rFonts w:ascii="Consolas" w:eastAsiaTheme="majorEastAsia" w:hAnsi="Consolas" w:cs="Consolas"/>
        </w:rPr>
      </w:pPr>
      <w:r w:rsidRPr="005930A4">
        <w:rPr>
          <w:rStyle w:val="HTMLCode"/>
          <w:rFonts w:ascii="Consolas" w:eastAsiaTheme="majorEastAsia" w:hAnsi="Consolas" w:cs="Consolas"/>
        </w:rPr>
        <w:t>UPDATE students SET fnum = fnum + 1, firstName = strcat('-test-', firstName) WHERE ...;</w:t>
      </w:r>
    </w:p>
    <w:p w:rsidR="005930A4" w:rsidRPr="005930A4" w:rsidRDefault="005930A4" w:rsidP="000B503F">
      <w:pPr>
        <w:pStyle w:val="Code"/>
        <w:rPr>
          <w:rStyle w:val="HTMLCode"/>
          <w:rFonts w:ascii="Consolas" w:eastAsiaTheme="majorEastAsia" w:hAnsi="Consolas" w:cs="Consolas"/>
        </w:rPr>
      </w:pPr>
    </w:p>
    <w:p w:rsidR="005930A4" w:rsidRPr="005930A4" w:rsidRDefault="005930A4" w:rsidP="000B503F">
      <w:pPr>
        <w:pStyle w:val="Code"/>
        <w:rPr>
          <w:rStyle w:val="HTMLCode"/>
          <w:rFonts w:ascii="Consolas" w:eastAsiaTheme="majorEastAsia" w:hAnsi="Consolas" w:cs="Consolas"/>
        </w:rPr>
      </w:pPr>
      <w:r w:rsidRPr="005930A4">
        <w:rPr>
          <w:rStyle w:val="HTMLCode"/>
          <w:rFonts w:ascii="Consolas" w:eastAsiaTheme="majorEastAsia" w:hAnsi="Consolas" w:cs="Consolas"/>
        </w:rPr>
        <w:t>-- WHERE is required, however if we want to change ALL rows:</w:t>
      </w:r>
    </w:p>
    <w:p w:rsidR="005930A4" w:rsidRPr="005930A4" w:rsidRDefault="005930A4" w:rsidP="000B503F">
      <w:pPr>
        <w:pStyle w:val="Code"/>
        <w:rPr>
          <w:rStyle w:val="HTMLCode"/>
          <w:rFonts w:ascii="Consolas" w:eastAsiaTheme="majorEastAsia" w:hAnsi="Consolas" w:cs="Consolas"/>
        </w:rPr>
      </w:pPr>
      <w:r w:rsidRPr="005930A4">
        <w:rPr>
          <w:rStyle w:val="HTMLCode"/>
          <w:rFonts w:ascii="Consolas" w:eastAsiaTheme="majorEastAsia" w:hAnsi="Consolas" w:cs="Consolas"/>
        </w:rPr>
        <w:t>UPDATE students SET age = age + 1 WHERE true;</w:t>
      </w:r>
    </w:p>
    <w:p w:rsidR="005930A4" w:rsidRPr="005930A4" w:rsidRDefault="005930A4" w:rsidP="000B503F">
      <w:pPr>
        <w:pStyle w:val="Code"/>
        <w:rPr>
          <w:rStyle w:val="HTMLCode"/>
          <w:rFonts w:ascii="Consolas" w:eastAsiaTheme="majorEastAsia" w:hAnsi="Consolas" w:cs="Consolas"/>
        </w:rPr>
      </w:pPr>
      <w:r w:rsidRPr="005930A4">
        <w:rPr>
          <w:rStyle w:val="HTMLCode"/>
          <w:rFonts w:ascii="Consolas" w:eastAsiaTheme="majorEastAsia" w:hAnsi="Consolas" w:cs="Consolas"/>
        </w:rPr>
        <w:t>-- or 1 = 1, whatever evaluates to boolean true</w:t>
      </w:r>
    </w:p>
    <w:p w:rsidR="005930A4" w:rsidRPr="005930A4" w:rsidRDefault="005930A4" w:rsidP="00A00490">
      <w:pPr>
        <w:pStyle w:val="Heading1"/>
        <w:rPr>
          <w:sz w:val="36"/>
          <w:szCs w:val="36"/>
        </w:rPr>
      </w:pPr>
      <w:bookmarkStart w:id="9" w:name="delete"/>
      <w:bookmarkEnd w:id="9"/>
      <w:r w:rsidRPr="005930A4">
        <w:t>Delete</w:t>
      </w:r>
    </w:p>
    <w:p w:rsidR="005930A4" w:rsidRPr="005930A4" w:rsidRDefault="005930A4" w:rsidP="005930A4">
      <w:pPr>
        <w:pStyle w:val="NormalWeb"/>
        <w:spacing w:before="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930A4">
        <w:rPr>
          <w:rFonts w:ascii="Helvetica" w:hAnsi="Helvetica" w:cs="Helvetica"/>
          <w:color w:val="333333"/>
          <w:sz w:val="21"/>
          <w:szCs w:val="21"/>
          <w:lang w:val="en-US"/>
        </w:rPr>
        <w:t>As with UPDATE - the WHERE clause here is also required.</w:t>
      </w:r>
    </w:p>
    <w:p w:rsidR="005930A4" w:rsidRPr="005930A4" w:rsidRDefault="005930A4" w:rsidP="000B503F">
      <w:pPr>
        <w:pStyle w:val="Code"/>
        <w:rPr>
          <w:rStyle w:val="HTMLCode"/>
          <w:rFonts w:ascii="Consolas" w:eastAsiaTheme="majorEastAsia" w:hAnsi="Consolas" w:cs="Consolas"/>
        </w:rPr>
      </w:pPr>
      <w:r w:rsidRPr="005930A4">
        <w:rPr>
          <w:rStyle w:val="HTMLCode"/>
          <w:rFonts w:ascii="Consolas" w:eastAsiaTheme="majorEastAsia" w:hAnsi="Consolas" w:cs="Consolas"/>
        </w:rPr>
        <w:t>DELETE FROM students WHERE fnum = 1234;</w:t>
      </w:r>
    </w:p>
    <w:p w:rsidR="005930A4" w:rsidRPr="005930A4" w:rsidRDefault="005930A4" w:rsidP="000B503F">
      <w:pPr>
        <w:pStyle w:val="Code"/>
        <w:rPr>
          <w:rStyle w:val="HTMLCode"/>
          <w:rFonts w:ascii="Consolas" w:eastAsiaTheme="majorEastAsia" w:hAnsi="Consolas" w:cs="Consolas"/>
        </w:rPr>
      </w:pPr>
    </w:p>
    <w:p w:rsidR="005930A4" w:rsidRPr="005930A4" w:rsidRDefault="005930A4" w:rsidP="000B503F">
      <w:pPr>
        <w:pStyle w:val="Code"/>
        <w:rPr>
          <w:rStyle w:val="HTMLCode"/>
          <w:rFonts w:ascii="Consolas" w:eastAsiaTheme="majorEastAsia" w:hAnsi="Consolas" w:cs="Consolas"/>
        </w:rPr>
      </w:pPr>
      <w:r w:rsidRPr="005930A4">
        <w:rPr>
          <w:rStyle w:val="HTMLCode"/>
          <w:rFonts w:ascii="Consolas" w:eastAsiaTheme="majorEastAsia" w:hAnsi="Consolas" w:cs="Consolas"/>
        </w:rPr>
        <w:t>-- Delete all rows</w:t>
      </w:r>
    </w:p>
    <w:p w:rsidR="00E407F7" w:rsidRPr="00E407F7" w:rsidRDefault="005930A4" w:rsidP="00E407F7">
      <w:pPr>
        <w:pStyle w:val="Code"/>
      </w:pPr>
      <w:r w:rsidRPr="005930A4">
        <w:rPr>
          <w:rStyle w:val="HTMLCode"/>
          <w:rFonts w:ascii="Consolas" w:eastAsiaTheme="majorEastAsia" w:hAnsi="Consolas" w:cs="Consolas"/>
        </w:rPr>
        <w:t>DELETE FROM students WHERE true;</w:t>
      </w:r>
      <w:bookmarkStart w:id="10" w:name="_GoBack"/>
      <w:bookmarkEnd w:id="10"/>
    </w:p>
    <w:p w:rsidR="005930A4" w:rsidRPr="00A00490" w:rsidRDefault="005930A4" w:rsidP="00A00490">
      <w:pPr>
        <w:pStyle w:val="Heading1"/>
      </w:pPr>
      <w:r w:rsidRPr="00A00490">
        <w:t>Want more information?</w:t>
      </w:r>
    </w:p>
    <w:p w:rsidR="005930A4" w:rsidRPr="005930A4" w:rsidRDefault="005930A4" w:rsidP="00A00490">
      <w:pPr>
        <w:pStyle w:val="NormalWeb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930A4">
        <w:rPr>
          <w:rFonts w:ascii="Helvetica" w:hAnsi="Helvetica" w:cs="Helvetica"/>
          <w:color w:val="333333"/>
          <w:sz w:val="21"/>
          <w:szCs w:val="21"/>
          <w:lang w:val="en-US"/>
        </w:rPr>
        <w:t>Then email me -</w:t>
      </w:r>
      <w:r w:rsidRPr="005930A4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hyperlink r:id="rId7" w:history="1">
        <w:r w:rsidRPr="005930A4">
          <w:rPr>
            <w:rStyle w:val="Hyperlink"/>
            <w:rFonts w:ascii="Helvetica" w:eastAsiaTheme="majorEastAsia" w:hAnsi="Helvetica" w:cs="Helvetica"/>
            <w:color w:val="4183C4"/>
            <w:sz w:val="21"/>
            <w:szCs w:val="21"/>
            <w:bdr w:val="none" w:sz="0" w:space="0" w:color="auto" w:frame="1"/>
            <w:lang w:val="en-US"/>
          </w:rPr>
          <w:t>georgyangelov@gmail.com</w:t>
        </w:r>
      </w:hyperlink>
    </w:p>
    <w:sectPr w:rsidR="005930A4" w:rsidRPr="005930A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C5A2B"/>
    <w:multiLevelType w:val="multilevel"/>
    <w:tmpl w:val="FB9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454C96"/>
    <w:multiLevelType w:val="multilevel"/>
    <w:tmpl w:val="9982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D772E9"/>
    <w:multiLevelType w:val="multilevel"/>
    <w:tmpl w:val="5718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71382C"/>
    <w:multiLevelType w:val="multilevel"/>
    <w:tmpl w:val="6754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A4"/>
    <w:rsid w:val="000B503F"/>
    <w:rsid w:val="002C6DE6"/>
    <w:rsid w:val="003B0165"/>
    <w:rsid w:val="005930A4"/>
    <w:rsid w:val="008B02E0"/>
    <w:rsid w:val="00A00490"/>
    <w:rsid w:val="00BA4282"/>
    <w:rsid w:val="00E4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16285-A82D-4F84-BEEA-5D97AC4A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3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apple-converted-space">
    <w:name w:val="apple-converted-space"/>
    <w:basedOn w:val="DefaultParagraphFont"/>
    <w:rsid w:val="005930A4"/>
  </w:style>
  <w:style w:type="character" w:styleId="Hyperlink">
    <w:name w:val="Hyperlink"/>
    <w:basedOn w:val="DefaultParagraphFont"/>
    <w:uiPriority w:val="99"/>
    <w:semiHidden/>
    <w:unhideWhenUsed/>
    <w:rsid w:val="005930A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0A4"/>
    <w:rPr>
      <w:rFonts w:ascii="Courier New" w:eastAsia="Times New Roman" w:hAnsi="Courier New" w:cs="Courier New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5930A4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autoRedefine/>
    <w:qFormat/>
    <w:rsid w:val="000B503F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uppressAutoHyphens/>
      <w:spacing w:before="120" w:line="285" w:lineRule="atLeast"/>
      <w:ind w:left="284" w:right="284"/>
      <w:contextualSpacing/>
    </w:pPr>
    <w:rPr>
      <w:rFonts w:ascii="Consolas" w:eastAsiaTheme="majorEastAsia" w:hAnsi="Consolas" w:cs="Consolas"/>
      <w:noProof/>
      <w:color w:val="333333"/>
      <w:bdr w:val="none" w:sz="0" w:space="0" w:color="auto" w:frame="1"/>
    </w:rPr>
  </w:style>
  <w:style w:type="character" w:styleId="LineNumber">
    <w:name w:val="line number"/>
    <w:basedOn w:val="DefaultParagraphFont"/>
    <w:uiPriority w:val="99"/>
    <w:semiHidden/>
    <w:unhideWhenUsed/>
    <w:rsid w:val="00A00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georgyangelov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_000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B3BBAC-F9A1-4086-B463-C46AD155F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49</TotalTime>
  <Pages>4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stormbreaker</dc:creator>
  <cp:lastModifiedBy>stormbreaker</cp:lastModifiedBy>
  <cp:revision>7</cp:revision>
  <cp:lastPrinted>2013-01-25T18:55:00Z</cp:lastPrinted>
  <dcterms:created xsi:type="dcterms:W3CDTF">2013-01-25T17:53:00Z</dcterms:created>
  <dcterms:modified xsi:type="dcterms:W3CDTF">2013-01-26T09:12:00Z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